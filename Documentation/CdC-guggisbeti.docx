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BE04B2" w:rsidP="00AA463F">
            <w:pPr>
              <w:pStyle w:val="NOM"/>
            </w:pPr>
            <w:r>
              <w:t>Guggisberg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BE04B2">
              <w:t>Timothée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BE04B2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BE04B2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29.05.2017 – 26.06.2017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BE04B2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 – 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BE04B2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100 Périodes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0B7CD0" w:rsidP="001A1C17">
            <w:pPr>
              <w:pStyle w:val="Corpsdetexte"/>
              <w:spacing w:after="0"/>
              <w:ind w:left="426"/>
              <w:jc w:val="both"/>
            </w:pPr>
            <w:r>
              <w:t xml:space="preserve">Site de réservation d’un chalet 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DE379E" w:rsidP="00DE379E">
            <w:pPr>
              <w:pStyle w:val="Corpsdetexte"/>
              <w:spacing w:after="0"/>
              <w:ind w:left="426"/>
            </w:pPr>
            <w:r>
              <w:t>Site permettant de réserver mon chalet avec un formulaire de réservation et des plage</w:t>
            </w:r>
            <w:r w:rsidR="00C36292">
              <w:t>s</w:t>
            </w:r>
            <w:r>
              <w:t xml:space="preserve"> horaire</w:t>
            </w:r>
            <w:r w:rsidR="00C36292">
              <w:t>s</w:t>
            </w:r>
            <w:r>
              <w:t xml:space="preserve"> ainsi qu’un administrateur 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6332B0" w:rsidP="00723EAA">
            <w:pPr>
              <w:pStyle w:val="Corpsdetexte"/>
              <w:spacing w:after="0"/>
              <w:ind w:left="426"/>
            </w:pPr>
            <w:r>
              <w:t xml:space="preserve">1 PC </w:t>
            </w:r>
          </w:p>
          <w:p w:rsidR="00723EAA" w:rsidRDefault="006332B0" w:rsidP="006332B0">
            <w:pPr>
              <w:pStyle w:val="Corpsdetexte"/>
              <w:spacing w:after="0"/>
              <w:ind w:left="426"/>
            </w:pPr>
            <w:r>
              <w:t>1 Environnement Windows</w:t>
            </w:r>
          </w:p>
          <w:p w:rsidR="006332B0" w:rsidRDefault="006332B0" w:rsidP="006332B0">
            <w:pPr>
              <w:pStyle w:val="Corpsdetexte"/>
              <w:spacing w:after="0"/>
              <w:ind w:left="426"/>
            </w:pPr>
            <w:r>
              <w:t>PHP Storm</w:t>
            </w:r>
          </w:p>
          <w:p w:rsidR="006332B0" w:rsidRDefault="006332B0" w:rsidP="006332B0">
            <w:pPr>
              <w:pStyle w:val="Corpsdetexte"/>
              <w:spacing w:after="0"/>
              <w:ind w:left="426"/>
            </w:pPr>
            <w:r>
              <w:t>Word</w:t>
            </w:r>
          </w:p>
          <w:p w:rsidR="006332B0" w:rsidRDefault="006332B0" w:rsidP="00DD28E1">
            <w:pPr>
              <w:pStyle w:val="Corpsdetexte"/>
              <w:spacing w:after="0"/>
              <w:ind w:left="426"/>
            </w:pPr>
            <w:r>
              <w:t>Framework M</w:t>
            </w:r>
            <w:r w:rsidRPr="006332B0">
              <w:t>aterialize</w:t>
            </w:r>
          </w:p>
          <w:p w:rsidR="006332B0" w:rsidRDefault="006332B0" w:rsidP="006332B0">
            <w:pPr>
              <w:pStyle w:val="Corpsdetexte"/>
              <w:spacing w:after="0"/>
              <w:ind w:left="426"/>
            </w:pPr>
            <w:r>
              <w:t xml:space="preserve">JMerise </w:t>
            </w:r>
          </w:p>
          <w:p w:rsidR="006332B0" w:rsidRPr="006332B0" w:rsidRDefault="00F63BE5" w:rsidP="006332B0">
            <w:pPr>
              <w:pStyle w:val="Corpsdetexte"/>
              <w:spacing w:after="0"/>
              <w:ind w:left="426"/>
            </w:pPr>
            <w:r>
              <w:t>EasyPHP</w:t>
            </w:r>
            <w:r w:rsidR="005C3C13">
              <w:t xml:space="preserve"> v16.1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421AFE" w:rsidRDefault="00FB7A67" w:rsidP="0012683C">
            <w:pPr>
              <w:pStyle w:val="Corpsdetexte"/>
              <w:spacing w:after="0"/>
              <w:ind w:left="426"/>
            </w:pPr>
            <w:r>
              <w:t>Connaissance PHP, connexion du PHP et du MySQL avec l’utilisation de PDO</w:t>
            </w:r>
          </w:p>
          <w:p w:rsidR="00421AFE" w:rsidRDefault="00520E03" w:rsidP="0012683C">
            <w:pPr>
              <w:pStyle w:val="Corpsdetexte"/>
              <w:spacing w:after="0"/>
              <w:ind w:left="426"/>
            </w:pPr>
            <w:r>
              <w:t>Gérer une base de donnée à en y créant un MCD, MLD puis MPD</w:t>
            </w:r>
          </w:p>
          <w:p w:rsidR="00A04329" w:rsidRDefault="00A04329" w:rsidP="0012683C">
            <w:pPr>
              <w:pStyle w:val="Corpsdetexte"/>
              <w:spacing w:after="0"/>
              <w:ind w:left="426"/>
            </w:pPr>
            <w:r>
              <w:t>Gérer le versionning de ses données avec Git, ainsi que l’interface GitKraken</w:t>
            </w:r>
          </w:p>
        </w:tc>
      </w:tr>
    </w:tbl>
    <w:p w:rsidR="00EA06E6" w:rsidRDefault="00EA06E6" w:rsidP="00EA06E6">
      <w:pPr>
        <w:pStyle w:val="paragraphe1"/>
        <w:ind w:left="0"/>
        <w:rPr>
          <w:sz w:val="28"/>
          <w:szCs w:val="24"/>
        </w:rPr>
      </w:pPr>
    </w:p>
    <w:p w:rsidR="00DD28E1" w:rsidRDefault="00DD28E1" w:rsidP="00096877">
      <w:pPr>
        <w:pStyle w:val="Titre1"/>
        <w:keepNext/>
        <w:keepLines/>
        <w:numPr>
          <w:ilvl w:val="0"/>
          <w:numId w:val="0"/>
        </w:numPr>
        <w:tabs>
          <w:tab w:val="left" w:pos="8520"/>
        </w:tabs>
      </w:pPr>
    </w:p>
    <w:p w:rsidR="007C2BE9" w:rsidRDefault="00096877" w:rsidP="00096877">
      <w:pPr>
        <w:pStyle w:val="Titre1"/>
        <w:keepNext/>
        <w:keepLines/>
        <w:numPr>
          <w:ilvl w:val="0"/>
          <w:numId w:val="0"/>
        </w:numPr>
        <w:tabs>
          <w:tab w:val="left" w:pos="8520"/>
        </w:tabs>
      </w:pPr>
      <w:r>
        <w:tab/>
      </w:r>
    </w:p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27EDD" w:rsidRDefault="00033A16" w:rsidP="009C6DF1">
      <w:pPr>
        <w:pStyle w:val="Corpsdetexte"/>
        <w:spacing w:after="0"/>
        <w:ind w:left="426"/>
      </w:pPr>
      <w:r>
        <w:t>Création d’un site web accès tout public permettant de faire</w:t>
      </w:r>
      <w:r w:rsidR="005C3C13">
        <w:t xml:space="preserve"> des réservations de mon chalet </w:t>
      </w:r>
      <w:r w:rsidR="007C2BE9">
        <w:t>partagé en 4 familles,</w:t>
      </w:r>
      <w:r w:rsidR="00733143">
        <w:t xml:space="preserve"> avec</w:t>
      </w:r>
      <w:r w:rsidR="007C2BE9">
        <w:t xml:space="preserve"> une connexion pour les 4 administrateurs des 4 familles. Lors de la réservation d’un</w:t>
      </w:r>
      <w:r w:rsidR="003545EE">
        <w:t>e</w:t>
      </w:r>
      <w:r w:rsidR="007C2BE9">
        <w:t xml:space="preserve"> plage horaire</w:t>
      </w:r>
      <w:r w:rsidR="00C36292">
        <w:t>s</w:t>
      </w:r>
      <w:r w:rsidR="007C2BE9">
        <w:t>, envoi dans la base de donnée de la plage horaires demandée, une fois acceptée, celle-ci passe dans le calendrier du site afin d’y visualiser la réservation acceptée par un des administrateurs</w:t>
      </w:r>
      <w:r w:rsidR="00733143">
        <w:t>, contact avec le numéro de l’</w:t>
      </w:r>
      <w:r w:rsidR="00DC1F3E">
        <w:t>administrateur principal</w:t>
      </w:r>
      <w:r w:rsidR="00781F83">
        <w:t>.</w:t>
      </w:r>
    </w:p>
    <w:p w:rsidR="003F41DF" w:rsidRDefault="003F41DF" w:rsidP="009C6DF1">
      <w:pPr>
        <w:pStyle w:val="Corpsdetexte"/>
        <w:spacing w:after="0"/>
        <w:ind w:left="426"/>
      </w:pPr>
    </w:p>
    <w:p w:rsidR="005B5FB9" w:rsidRDefault="003F41DF" w:rsidP="009C6DF1">
      <w:pPr>
        <w:pStyle w:val="Corpsdetexte"/>
        <w:spacing w:after="0"/>
        <w:ind w:left="426"/>
      </w:pPr>
      <w:r>
        <w:t>L’accès est donc tout public mais dans le formulaire il faut préciser à quelle famille s’adresser afin de directement pouvoir envoyer au bon administrateur</w:t>
      </w:r>
      <w:r w:rsidR="005B5FB9">
        <w:t xml:space="preserve"> la notification.</w:t>
      </w:r>
      <w:r w:rsidR="000A0E50">
        <w:t xml:space="preserve"> Donc</w:t>
      </w:r>
      <w:r w:rsidR="00096877">
        <w:t>,</w:t>
      </w:r>
      <w:r w:rsidR="000A0E50">
        <w:t xml:space="preserve"> si personne ne connait l’utilisateur envoyant une demande de réservation, la demande sera annulée.</w:t>
      </w:r>
    </w:p>
    <w:p w:rsidR="000A0E50" w:rsidRDefault="000A0E50" w:rsidP="009C6DF1">
      <w:pPr>
        <w:pStyle w:val="Corpsdetexte"/>
        <w:spacing w:after="0"/>
        <w:ind w:left="426"/>
      </w:pPr>
      <w:r>
        <w:t>Afin d’éviter l’usurpation d’identité sur le site une photo de la carte d’identité sera demandée lors du formulaire, la photo étant effacée une fois</w:t>
      </w:r>
      <w:r w:rsidR="00ED79A4">
        <w:t xml:space="preserve"> la demande acceptée ou refusée.</w:t>
      </w:r>
    </w:p>
    <w:p w:rsidR="005B5FB9" w:rsidRDefault="005B5FB9" w:rsidP="009C6DF1">
      <w:pPr>
        <w:pStyle w:val="Corpsdetexte"/>
        <w:spacing w:after="0"/>
        <w:ind w:left="426"/>
      </w:pPr>
    </w:p>
    <w:p w:rsidR="003F41DF" w:rsidRDefault="005B5FB9" w:rsidP="009C6DF1">
      <w:pPr>
        <w:pStyle w:val="Corpsdetexte"/>
        <w:spacing w:after="0"/>
        <w:ind w:left="426"/>
      </w:pPr>
      <w:r>
        <w:t xml:space="preserve">La base de donnée sera donc gérée en MySQL </w:t>
      </w:r>
      <w:r w:rsidR="00154714">
        <w:t>contenant donc la partie gestion du chalet et une autre partie gestion de la connexion avec les administrateurs.</w:t>
      </w:r>
      <w:r w:rsidR="003F41DF">
        <w:t xml:space="preserve"> </w:t>
      </w: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73314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Planification </w:t>
            </w:r>
            <w:r w:rsidR="006959F8">
              <w:t>(Cascade)</w:t>
            </w:r>
          </w:p>
          <w:p w:rsidR="00733143" w:rsidRDefault="0073314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Présentation</w:t>
            </w:r>
          </w:p>
          <w:p w:rsidR="00733143" w:rsidRDefault="0073314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Code</w:t>
            </w:r>
          </w:p>
          <w:p w:rsidR="00096877" w:rsidRDefault="00096877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Commentaires</w:t>
            </w:r>
          </w:p>
          <w:p w:rsidR="00733143" w:rsidRDefault="0073314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Journal de travail</w:t>
            </w:r>
          </w:p>
          <w:p w:rsidR="00A601B3" w:rsidRDefault="008A0CF8" w:rsidP="00A601B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Documentation </w:t>
            </w:r>
            <w:r w:rsidR="00A601B3">
              <w:t>(Charte graphique, plan du site</w:t>
            </w:r>
            <w:bookmarkStart w:id="0" w:name="_GoBack"/>
            <w:bookmarkEnd w:id="0"/>
            <w:r w:rsidR="00A601B3">
              <w:t>)</w:t>
            </w:r>
          </w:p>
          <w:p w:rsidR="003F1DAB" w:rsidRDefault="003F1DAB" w:rsidP="00A601B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Dépôt GIT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295" w:rsidRDefault="001E0295">
      <w:r>
        <w:separator/>
      </w:r>
    </w:p>
  </w:endnote>
  <w:endnote w:type="continuationSeparator" w:id="0">
    <w:p w:rsidR="001E0295" w:rsidRDefault="001E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7C2BE9" w:rsidP="007C2BE9">
          <w:pPr>
            <w:pStyle w:val="Pieddepage"/>
            <w:tabs>
              <w:tab w:val="right" w:pos="9923"/>
            </w:tabs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t>CdC-guggisbeti.docx</w:t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601B3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601B3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 w:rsidR="007C2BE9">
            <w:rPr>
              <w:sz w:val="16"/>
              <w:szCs w:val="16"/>
            </w:rPr>
            <w:t> : 29.05.2017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93B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E861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F93B15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5C3C13">
      <w:rPr>
        <w:rFonts w:cs="Arial"/>
        <w:noProof/>
        <w:snapToGrid w:val="0"/>
        <w:sz w:val="12"/>
      </w:rPr>
      <w:t>29/05/2017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5C3C13">
      <w:rPr>
        <w:rFonts w:cs="Arial"/>
        <w:noProof/>
        <w:snapToGrid w:val="0"/>
        <w:sz w:val="12"/>
      </w:rPr>
      <w:t>14:07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F93B15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295" w:rsidRDefault="001E0295">
      <w:r>
        <w:separator/>
      </w:r>
    </w:p>
  </w:footnote>
  <w:footnote w:type="continuationSeparator" w:id="0">
    <w:p w:rsidR="001E0295" w:rsidRDefault="001E0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15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3A16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96877"/>
    <w:rsid w:val="000A0E50"/>
    <w:rsid w:val="000A1569"/>
    <w:rsid w:val="000A49C7"/>
    <w:rsid w:val="000A6BD5"/>
    <w:rsid w:val="000B5600"/>
    <w:rsid w:val="000B7CD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0C12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54714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0295"/>
    <w:rsid w:val="001E088E"/>
    <w:rsid w:val="001E3143"/>
    <w:rsid w:val="001E435B"/>
    <w:rsid w:val="001E5B24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B69CF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45EE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1DAB"/>
    <w:rsid w:val="003F39D6"/>
    <w:rsid w:val="003F41DF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1AFE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0E03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5FB9"/>
    <w:rsid w:val="005B739C"/>
    <w:rsid w:val="005C0C66"/>
    <w:rsid w:val="005C1027"/>
    <w:rsid w:val="005C3C13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32B0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59F8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3143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44DA"/>
    <w:rsid w:val="007673AC"/>
    <w:rsid w:val="00771EED"/>
    <w:rsid w:val="00774D05"/>
    <w:rsid w:val="00775550"/>
    <w:rsid w:val="00781F83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2BE9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86F2C"/>
    <w:rsid w:val="00893F17"/>
    <w:rsid w:val="008A0CF8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4344A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29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01B3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D2F1D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4550C"/>
    <w:rsid w:val="00B460A6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B2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36292"/>
    <w:rsid w:val="00C45DAE"/>
    <w:rsid w:val="00C4658F"/>
    <w:rsid w:val="00C635C1"/>
    <w:rsid w:val="00C6429F"/>
    <w:rsid w:val="00C708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16FDD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1F3E"/>
    <w:rsid w:val="00DC3E3C"/>
    <w:rsid w:val="00DC412C"/>
    <w:rsid w:val="00DC4D97"/>
    <w:rsid w:val="00DC65D6"/>
    <w:rsid w:val="00DC789C"/>
    <w:rsid w:val="00DD0E0D"/>
    <w:rsid w:val="00DD28E1"/>
    <w:rsid w:val="00DD7D9E"/>
    <w:rsid w:val="00DE37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6E6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D79A4"/>
    <w:rsid w:val="00EF1166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BE5"/>
    <w:rsid w:val="00F644D6"/>
    <w:rsid w:val="00F671D6"/>
    <w:rsid w:val="00F70E50"/>
    <w:rsid w:val="00F714CA"/>
    <w:rsid w:val="00F745EC"/>
    <w:rsid w:val="00F76AB9"/>
    <w:rsid w:val="00F80CD6"/>
    <w:rsid w:val="00F81724"/>
    <w:rsid w:val="00F93B15"/>
    <w:rsid w:val="00F97096"/>
    <w:rsid w:val="00FA2285"/>
    <w:rsid w:val="00FA3D8C"/>
    <w:rsid w:val="00FA4971"/>
    <w:rsid w:val="00FB1196"/>
    <w:rsid w:val="00FB2121"/>
    <w:rsid w:val="00FB3636"/>
    <w:rsid w:val="00FB6749"/>
    <w:rsid w:val="00FB7A67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827FCC"/>
  <w15:docId w15:val="{50E27963-66EF-4E67-9DF1-C83D2F24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EC59B-DFD4-43FC-9060-F0F398F7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276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ETML</cp:lastModifiedBy>
  <cp:revision>32</cp:revision>
  <cp:lastPrinted>2012-05-29T06:48:00Z</cp:lastPrinted>
  <dcterms:created xsi:type="dcterms:W3CDTF">2017-05-29T06:15:00Z</dcterms:created>
  <dcterms:modified xsi:type="dcterms:W3CDTF">2017-05-29T13:37:00Z</dcterms:modified>
</cp:coreProperties>
</file>